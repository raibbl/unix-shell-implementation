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5582E" w14:textId="02ACD254" w:rsidR="00771F16" w:rsidRDefault="00A80604">
      <w:pPr>
        <w:pStyle w:val="Title"/>
      </w:pPr>
      <w:r>
        <w:t>Project 1 Report</w:t>
      </w:r>
    </w:p>
    <w:p w14:paraId="2CF4A924" w14:textId="5A98C6F9" w:rsidR="00771F16" w:rsidRDefault="00A80604">
      <w:pPr>
        <w:pStyle w:val="Heading1"/>
      </w:pPr>
      <w:r>
        <w:t>Raed Ibrahim</w:t>
      </w:r>
    </w:p>
    <w:p w14:paraId="296DE010" w14:textId="3AA1199E" w:rsidR="000A0F9B" w:rsidRDefault="000A0F9B" w:rsidP="00A80604"/>
    <w:p w14:paraId="516093EC" w14:textId="75991AB6" w:rsidR="00A80604" w:rsidRDefault="00A80604" w:rsidP="00A80604">
      <w:r>
        <w:t xml:space="preserve">This project taught me how a basic shell </w:t>
      </w:r>
      <w:r w:rsidR="005E5A16">
        <w:t>works</w:t>
      </w:r>
      <w:r>
        <w:t xml:space="preserve"> or looks like. I learned that some commands are just built in and don’t need to have fork or have any children of It own. And that makes it different to deal with </w:t>
      </w:r>
      <w:r w:rsidR="005E5A16">
        <w:t>in terms of implementing it. I had my own function called “function” which dealt with thing like “cd”, “</w:t>
      </w:r>
      <w:proofErr w:type="spellStart"/>
      <w:r w:rsidR="005E5A16">
        <w:t>pwd</w:t>
      </w:r>
      <w:proofErr w:type="spellEnd"/>
      <w:r w:rsidR="005E5A16">
        <w:t>” or for example “</w:t>
      </w:r>
      <w:proofErr w:type="spellStart"/>
      <w:r w:rsidR="005E5A16">
        <w:t>pid</w:t>
      </w:r>
      <w:proofErr w:type="spellEnd"/>
      <w:r w:rsidR="005E5A16">
        <w:t xml:space="preserve">”. Then I learned that once you have fork creating a </w:t>
      </w:r>
      <w:proofErr w:type="gramStart"/>
      <w:r w:rsidR="005E5A16">
        <w:t>process  and</w:t>
      </w:r>
      <w:proofErr w:type="gramEnd"/>
      <w:r w:rsidR="005E5A16">
        <w:t xml:space="preserve"> deal with it’s child you can use </w:t>
      </w:r>
      <w:r w:rsidR="005E5A16" w:rsidRPr="005E5A16">
        <w:t xml:space="preserve"> </w:t>
      </w:r>
      <w:proofErr w:type="spellStart"/>
      <w:r w:rsidR="005E5A16" w:rsidRPr="005E5A16">
        <w:t>execvp</w:t>
      </w:r>
      <w:proofErr w:type="spellEnd"/>
      <w:r w:rsidR="005E5A16">
        <w:t xml:space="preserve"> to run any commands like for example sleep or even compile another program with your shell which was pretty cool. It was interesting to me that you had to remove things like </w:t>
      </w:r>
      <w:proofErr w:type="gramStart"/>
      <w:r w:rsidR="005E5A16">
        <w:t>“ &amp;</w:t>
      </w:r>
      <w:proofErr w:type="gramEnd"/>
      <w:r w:rsidR="005E5A16">
        <w:t xml:space="preserve"> “ from your </w:t>
      </w:r>
      <w:proofErr w:type="spellStart"/>
      <w:r w:rsidR="005E5A16">
        <w:t>argv</w:t>
      </w:r>
      <w:proofErr w:type="spellEnd"/>
      <w:r w:rsidR="005E5A16">
        <w:t xml:space="preserve"> array before you use </w:t>
      </w:r>
      <w:proofErr w:type="spellStart"/>
      <w:r w:rsidR="005E5A16">
        <w:t>execvp</w:t>
      </w:r>
      <w:proofErr w:type="spellEnd"/>
      <w:r w:rsidR="005E5A16">
        <w:t xml:space="preserve"> which made sense to me when I understood that &amp; is also dealt with like built</w:t>
      </w:r>
      <w:r w:rsidR="006E688D">
        <w:t xml:space="preserve"> </w:t>
      </w:r>
      <w:r w:rsidR="005E5A16">
        <w:t>in</w:t>
      </w:r>
      <w:r w:rsidR="006E688D">
        <w:t xml:space="preserve"> </w:t>
      </w:r>
      <w:r w:rsidR="005E5A16">
        <w:t>functions.</w:t>
      </w:r>
    </w:p>
    <w:p w14:paraId="5C2FA4EE" w14:textId="6E31822C" w:rsidR="005E5A16" w:rsidRDefault="005E5A16" w:rsidP="00A80604">
      <w:r>
        <w:t xml:space="preserve">Using </w:t>
      </w:r>
      <w:proofErr w:type="spellStart"/>
      <w:r>
        <w:t>WaitPid</w:t>
      </w:r>
      <w:proofErr w:type="spellEnd"/>
      <w:r>
        <w:t xml:space="preserve"> is another thing that I learned, </w:t>
      </w:r>
      <w:r w:rsidR="00111F98">
        <w:t>I can use to stop any process from happening until the child process is done.</w:t>
      </w:r>
      <w:r w:rsidR="005E16E9">
        <w:t xml:space="preserve"> </w:t>
      </w:r>
      <w:r w:rsidR="004C6E8B">
        <w:t xml:space="preserve">In a sense I got to understand how process interact with each other more and a better general idea of the </w:t>
      </w:r>
      <w:r w:rsidR="00990AF7">
        <w:t>OS.</w:t>
      </w:r>
      <w:bookmarkStart w:id="0" w:name="_GoBack"/>
      <w:bookmarkEnd w:id="0"/>
    </w:p>
    <w:sectPr w:rsidR="005E5A16"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D5882" w14:textId="77777777" w:rsidR="00F45DB7" w:rsidRDefault="00F45DB7">
      <w:pPr>
        <w:spacing w:after="0" w:line="240" w:lineRule="auto"/>
      </w:pPr>
      <w:r>
        <w:separator/>
      </w:r>
    </w:p>
  </w:endnote>
  <w:endnote w:type="continuationSeparator" w:id="0">
    <w:p w14:paraId="15079E5A" w14:textId="77777777" w:rsidR="00F45DB7" w:rsidRDefault="00F45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76537E7F"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533DC" w14:textId="77777777" w:rsidR="00F45DB7" w:rsidRDefault="00F45DB7">
      <w:pPr>
        <w:spacing w:after="0" w:line="240" w:lineRule="auto"/>
      </w:pPr>
      <w:r>
        <w:separator/>
      </w:r>
    </w:p>
  </w:footnote>
  <w:footnote w:type="continuationSeparator" w:id="0">
    <w:p w14:paraId="088E3160" w14:textId="77777777" w:rsidR="00F45DB7" w:rsidRDefault="00F45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4"/>
  </w:num>
  <w:num w:numId="14">
    <w:abstractNumId w:val="13"/>
  </w:num>
  <w:num w:numId="15">
    <w:abstractNumId w:val="15"/>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04"/>
    <w:rsid w:val="000167F3"/>
    <w:rsid w:val="000A0F9B"/>
    <w:rsid w:val="00111F98"/>
    <w:rsid w:val="00123E1E"/>
    <w:rsid w:val="0013591F"/>
    <w:rsid w:val="00216BF8"/>
    <w:rsid w:val="0024640E"/>
    <w:rsid w:val="002C1B16"/>
    <w:rsid w:val="004C6E8B"/>
    <w:rsid w:val="004E6045"/>
    <w:rsid w:val="005E16E9"/>
    <w:rsid w:val="005E5A16"/>
    <w:rsid w:val="006E688D"/>
    <w:rsid w:val="007559F1"/>
    <w:rsid w:val="00771F16"/>
    <w:rsid w:val="0078294C"/>
    <w:rsid w:val="008B6008"/>
    <w:rsid w:val="00971DEC"/>
    <w:rsid w:val="00990AF7"/>
    <w:rsid w:val="00A80604"/>
    <w:rsid w:val="00B64B70"/>
    <w:rsid w:val="00B66857"/>
    <w:rsid w:val="00BA3B94"/>
    <w:rsid w:val="00C07BE9"/>
    <w:rsid w:val="00DB4C0E"/>
    <w:rsid w:val="00F45DB7"/>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4D96DE"/>
  <w15:chartTrackingRefBased/>
  <w15:docId w15:val="{896915D7-3218-41C3-BE61-4E9435AA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ed\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80</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Raed</dc:creator>
  <cp:keywords/>
  <dc:description/>
  <cp:lastModifiedBy>Raed Al-bloushy</cp:lastModifiedBy>
  <cp:revision>8</cp:revision>
  <dcterms:created xsi:type="dcterms:W3CDTF">2018-09-26T18:35:00Z</dcterms:created>
  <dcterms:modified xsi:type="dcterms:W3CDTF">2018-09-27T01:52:00Z</dcterms:modified>
</cp:coreProperties>
</file>